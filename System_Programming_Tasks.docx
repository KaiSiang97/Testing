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7DA" w:rsidRDefault="00924E7E" w14:paraId="20A16D47" w14:textId="5186EFF4">
      <w:pPr>
        <w:pStyle w:val="Heading1"/>
      </w:pPr>
      <w:r>
        <w:t xml:space="preserve">System Programming </w:t>
      </w:r>
      <w:r w:rsidR="00211E3B">
        <w:t>Tasks</w:t>
      </w:r>
    </w:p>
    <w:p w:rsidR="00D272DF" w:rsidP="00382418" w:rsidRDefault="00C07668" w14:paraId="06C675D5" w14:textId="6E4B3700">
      <w:pPr>
        <w:pStyle w:val="ListNumber"/>
        <w:rPr/>
      </w:pPr>
      <w:r w:rsidR="00C07668">
        <w:rPr/>
        <w:t xml:space="preserve">Write a </w:t>
      </w:r>
      <w:r w:rsidR="5575CCB2">
        <w:rPr/>
        <w:t>PowerShell</w:t>
      </w:r>
      <w:r w:rsidR="00C07668">
        <w:rPr/>
        <w:t>/Windows batch script</w:t>
      </w:r>
      <w:r w:rsidR="00F523A1">
        <w:rPr/>
        <w:t>/ program</w:t>
      </w:r>
      <w:r w:rsidR="00C07668">
        <w:rPr/>
        <w:t xml:space="preserve"> to </w:t>
      </w:r>
      <w:r w:rsidR="00F523A1">
        <w:rPr/>
        <w:t xml:space="preserve">do the following tasks </w:t>
      </w:r>
      <w:r w:rsidR="00CD2885">
        <w:rPr/>
        <w:t>in a</w:t>
      </w:r>
      <w:r w:rsidR="00531488">
        <w:rPr/>
        <w:t xml:space="preserve"> Windows OS 10 environment when</w:t>
      </w:r>
      <w:r w:rsidR="00F523A1">
        <w:rPr/>
        <w:t xml:space="preserve"> triggered </w:t>
      </w:r>
      <w:r w:rsidR="00CD2885">
        <w:rPr/>
        <w:t>by an external program or script</w:t>
      </w:r>
      <w:r w:rsidR="00D272DF">
        <w:rPr/>
        <w:t>.</w:t>
      </w:r>
    </w:p>
    <w:p w:rsidR="00382418" w:rsidP="00837FA2" w:rsidRDefault="00CD2885" w14:paraId="5C8E2F11" w14:textId="7A530D85">
      <w:pPr>
        <w:pStyle w:val="ListNumber"/>
        <w:numPr>
          <w:ilvl w:val="1"/>
          <w:numId w:val="14"/>
        </w:numPr>
        <w:rPr/>
      </w:pPr>
      <w:r w:rsidR="007F4D04">
        <w:rPr/>
        <w:t>Archive</w:t>
      </w:r>
      <w:r w:rsidR="00C07668">
        <w:rPr/>
        <w:t xml:space="preserve"> the </w:t>
      </w:r>
      <w:r w:rsidR="00382418">
        <w:rPr/>
        <w:t xml:space="preserve">Desktops folders or files that are not part of the </w:t>
      </w:r>
      <w:r w:rsidR="00285E80">
        <w:rPr/>
        <w:t>default setup files</w:t>
      </w:r>
      <w:r w:rsidR="00E00271">
        <w:rPr/>
        <w:t xml:space="preserve"> in the </w:t>
      </w:r>
      <w:r w:rsidR="00FC79A2">
        <w:rPr/>
        <w:t xml:space="preserve">Window </w:t>
      </w:r>
      <w:r w:rsidR="00BC3347">
        <w:rPr/>
        <w:t xml:space="preserve">environment to a common folder to </w:t>
      </w:r>
      <w:r w:rsidR="00BC3347">
        <w:rPr/>
        <w:t>delete</w:t>
      </w:r>
      <w:r w:rsidR="00BC3347">
        <w:rPr/>
        <w:t xml:space="preserve"> </w:t>
      </w:r>
      <w:r w:rsidR="7987C83B">
        <w:rPr/>
        <w:t>later</w:t>
      </w:r>
      <w:r w:rsidR="449515F4">
        <w:rPr/>
        <w:t>.</w:t>
      </w:r>
    </w:p>
    <w:p w:rsidR="00FC79A2" w:rsidP="00837FA2" w:rsidRDefault="00BC3347" w14:paraId="26DB1A35" w14:textId="603CB93C">
      <w:pPr>
        <w:pStyle w:val="ListNumber"/>
        <w:numPr>
          <w:ilvl w:val="1"/>
          <w:numId w:val="14"/>
        </w:numPr>
        <w:rPr/>
      </w:pPr>
      <w:r w:rsidR="00BC3347">
        <w:rPr/>
        <w:t xml:space="preserve">Archive the </w:t>
      </w:r>
      <w:r w:rsidR="00226AB4">
        <w:rPr/>
        <w:t>log files</w:t>
      </w:r>
      <w:r w:rsidR="00052BB5">
        <w:rPr/>
        <w:t xml:space="preserve"> of </w:t>
      </w:r>
      <w:r w:rsidR="00226AB4">
        <w:rPr/>
        <w:t xml:space="preserve">Windows </w:t>
      </w:r>
      <w:r w:rsidR="005B40D6">
        <w:rPr/>
        <w:t>and</w:t>
      </w:r>
      <w:r w:rsidR="00226AB4">
        <w:rPr/>
        <w:t xml:space="preserve"> </w:t>
      </w:r>
      <w:r w:rsidR="005B40D6">
        <w:rPr/>
        <w:t>Applicatio</w:t>
      </w:r>
      <w:r w:rsidR="00052BB5">
        <w:rPr/>
        <w:t xml:space="preserve">ns </w:t>
      </w:r>
      <w:r w:rsidR="005B40D6">
        <w:rPr/>
        <w:t>in the C:</w:t>
      </w:r>
      <w:r w:rsidR="00052BB5">
        <w:rPr/>
        <w:t xml:space="preserve">\ drive to a common folder to </w:t>
      </w:r>
      <w:r w:rsidR="00052BB5">
        <w:rPr/>
        <w:t>delete</w:t>
      </w:r>
      <w:r w:rsidR="00052BB5">
        <w:rPr/>
        <w:t xml:space="preserve"> </w:t>
      </w:r>
      <w:r w:rsidR="28F1E0DA">
        <w:rPr/>
        <w:t>later</w:t>
      </w:r>
      <w:r w:rsidR="00E17AC6">
        <w:rPr/>
        <w:t>.</w:t>
      </w:r>
    </w:p>
    <w:p w:rsidR="2700B7C0" w:rsidP="3E1F6E95" w:rsidRDefault="2700B7C0" w14:paraId="56B54DBD" w14:textId="6AFDF7F5">
      <w:pPr>
        <w:pStyle w:val="ListNumber"/>
        <w:numPr>
          <w:ilvl w:val="1"/>
          <w:numId w:val="14"/>
        </w:numPr>
        <w:rPr/>
      </w:pPr>
      <w:r w:rsidR="2700B7C0">
        <w:rPr/>
        <w:t xml:space="preserve">Start perf log </w:t>
      </w:r>
      <w:r w:rsidR="5B052A83">
        <w:rPr/>
        <w:t xml:space="preserve">(custom counter) </w:t>
      </w:r>
      <w:r w:rsidR="2700B7C0">
        <w:rPr/>
        <w:t>and stop perf log</w:t>
      </w:r>
      <w:r w:rsidR="2E47C038">
        <w:rPr/>
        <w:t xml:space="preserve"> (custom counter) </w:t>
      </w:r>
      <w:r w:rsidR="2700B7C0">
        <w:rPr/>
        <w:t>before and after every exercise.</w:t>
      </w:r>
      <w:r w:rsidR="77F43459">
        <w:rPr/>
        <w:t xml:space="preserve"> To ensure that the </w:t>
      </w:r>
      <w:r w:rsidR="77F43459">
        <w:rPr/>
        <w:t>perf log</w:t>
      </w:r>
      <w:r w:rsidR="77F43459">
        <w:rPr/>
        <w:t xml:space="preserve"> is backed up after stopping. </w:t>
      </w:r>
    </w:p>
    <w:p w:rsidR="00BF17DA" w:rsidP="00FC7015" w:rsidRDefault="00E17AC6" w14:paraId="1FCB1F51" w14:textId="5BBBE7C5">
      <w:pPr>
        <w:pStyle w:val="ListNumber"/>
        <w:rPr/>
      </w:pPr>
      <w:r w:rsidR="00E17AC6">
        <w:rPr/>
        <w:t xml:space="preserve">Write a Window scheduler </w:t>
      </w:r>
      <w:r w:rsidR="00FC7015">
        <w:rPr/>
        <w:t>task</w:t>
      </w:r>
      <w:r w:rsidR="007517AF">
        <w:rPr/>
        <w:t xml:space="preserve"> </w:t>
      </w:r>
      <w:r w:rsidR="00FC7015">
        <w:rPr/>
        <w:t xml:space="preserve">to trigger a </w:t>
      </w:r>
      <w:r w:rsidR="137931C7">
        <w:rPr/>
        <w:t>PowerShell script</w:t>
      </w:r>
      <w:r w:rsidR="00FC7015">
        <w:rPr/>
        <w:t xml:space="preserve"> to </w:t>
      </w:r>
      <w:r w:rsidR="004A007F">
        <w:rPr/>
        <w:t xml:space="preserve">run at the Windows </w:t>
      </w:r>
      <w:r w:rsidR="004A007F">
        <w:rPr/>
        <w:t>startup</w:t>
      </w:r>
      <w:r w:rsidR="004A007F">
        <w:rPr/>
        <w:t xml:space="preserve"> to </w:t>
      </w:r>
      <w:r w:rsidR="003D6140">
        <w:rPr/>
        <w:t>start the application</w:t>
      </w:r>
      <w:r w:rsidR="00416DBF">
        <w:rPr/>
        <w:t>.</w:t>
      </w:r>
    </w:p>
    <w:p w:rsidR="00164A76" w:rsidP="00FC7015" w:rsidRDefault="00164A76" w14:paraId="3B039295" w14:textId="67AD5465">
      <w:pPr>
        <w:pStyle w:val="ListNumber"/>
        <w:rPr/>
      </w:pPr>
      <w:r w:rsidR="00291E2D">
        <w:rPr/>
        <w:t>M</w:t>
      </w:r>
      <w:r w:rsidR="00086C05">
        <w:rPr/>
        <w:t xml:space="preserve">erge 2 excel sheet using </w:t>
      </w:r>
      <w:r w:rsidR="00062480">
        <w:rPr/>
        <w:t xml:space="preserve">a composite key and do </w:t>
      </w:r>
      <w:r w:rsidR="00164A76">
        <w:rPr/>
        <w:t xml:space="preserve">comparison between </w:t>
      </w:r>
      <w:r w:rsidR="00D470B7">
        <w:rPr/>
        <w:t xml:space="preserve">the new </w:t>
      </w:r>
      <w:r w:rsidR="00164A76">
        <w:rPr/>
        <w:t>excel sheet</w:t>
      </w:r>
      <w:r w:rsidR="00D470B7">
        <w:rPr/>
        <w:t xml:space="preserve"> and the merged excel sheet.</w:t>
      </w:r>
    </w:p>
    <w:sectPr w:rsidR="00164A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orient="portrait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DCE" w:rsidRDefault="00CB1DCE" w14:paraId="6B1055FB" w14:textId="77777777">
      <w:pPr>
        <w:spacing w:after="0" w:line="240" w:lineRule="auto"/>
      </w:pPr>
      <w:r>
        <w:separator/>
      </w:r>
    </w:p>
    <w:p w:rsidR="00CB1DCE" w:rsidRDefault="00CB1DCE" w14:paraId="6CBF649C" w14:textId="77777777"/>
    <w:p w:rsidR="00CB1DCE" w:rsidRDefault="00CB1DCE" w14:paraId="05839A34" w14:textId="77777777"/>
  </w:endnote>
  <w:endnote w:type="continuationSeparator" w:id="0">
    <w:p w:rsidR="00CB1DCE" w:rsidRDefault="00CB1DCE" w14:paraId="5FFE8F8B" w14:textId="77777777">
      <w:pPr>
        <w:spacing w:after="0" w:line="240" w:lineRule="auto"/>
      </w:pPr>
      <w:r>
        <w:continuationSeparator/>
      </w:r>
    </w:p>
    <w:p w:rsidR="00CB1DCE" w:rsidRDefault="00CB1DCE" w14:paraId="43D5A5AE" w14:textId="77777777"/>
    <w:p w:rsidR="00CB1DCE" w:rsidRDefault="00CB1DCE" w14:paraId="7641EA6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7DA" w:rsidRDefault="00BF17DA" w14:paraId="7BD6F03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17DA" w:rsidRDefault="00EC46F1" w14:paraId="31F5590F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7DA" w:rsidRDefault="00BF17DA" w14:paraId="1EAD63B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DCE" w:rsidRDefault="00CB1DCE" w14:paraId="2960D06A" w14:textId="77777777">
      <w:pPr>
        <w:spacing w:after="0" w:line="240" w:lineRule="auto"/>
      </w:pPr>
      <w:r>
        <w:separator/>
      </w:r>
    </w:p>
    <w:p w:rsidR="00CB1DCE" w:rsidRDefault="00CB1DCE" w14:paraId="022839D8" w14:textId="77777777"/>
    <w:p w:rsidR="00CB1DCE" w:rsidRDefault="00CB1DCE" w14:paraId="5C3FC3F2" w14:textId="77777777"/>
  </w:footnote>
  <w:footnote w:type="continuationSeparator" w:id="0">
    <w:p w:rsidR="00CB1DCE" w:rsidRDefault="00CB1DCE" w14:paraId="4755F642" w14:textId="77777777">
      <w:pPr>
        <w:spacing w:after="0" w:line="240" w:lineRule="auto"/>
      </w:pPr>
      <w:r>
        <w:continuationSeparator/>
      </w:r>
    </w:p>
    <w:p w:rsidR="00CB1DCE" w:rsidRDefault="00CB1DCE" w14:paraId="47D51E83" w14:textId="77777777"/>
    <w:p w:rsidR="00CB1DCE" w:rsidRDefault="00CB1DCE" w14:paraId="56006DF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7DA" w:rsidRDefault="00BF17DA" w14:paraId="722892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7DA" w:rsidRDefault="00BF17DA" w14:paraId="1564CAB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7DA" w:rsidRDefault="00BF17DA" w14:paraId="6FC7686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9278">
    <w:abstractNumId w:val="9"/>
  </w:num>
  <w:num w:numId="2" w16cid:durableId="854149735">
    <w:abstractNumId w:val="8"/>
  </w:num>
  <w:num w:numId="3" w16cid:durableId="700127743">
    <w:abstractNumId w:val="7"/>
  </w:num>
  <w:num w:numId="4" w16cid:durableId="987246057">
    <w:abstractNumId w:val="6"/>
  </w:num>
  <w:num w:numId="5" w16cid:durableId="251940264">
    <w:abstractNumId w:val="5"/>
  </w:num>
  <w:num w:numId="6" w16cid:durableId="187108269">
    <w:abstractNumId w:val="4"/>
  </w:num>
  <w:num w:numId="7" w16cid:durableId="1686396971">
    <w:abstractNumId w:val="3"/>
  </w:num>
  <w:num w:numId="8" w16cid:durableId="1203788684">
    <w:abstractNumId w:val="2"/>
  </w:num>
  <w:num w:numId="9" w16cid:durableId="1178273296">
    <w:abstractNumId w:val="1"/>
  </w:num>
  <w:num w:numId="10" w16cid:durableId="2146656039">
    <w:abstractNumId w:val="0"/>
  </w:num>
  <w:num w:numId="11" w16cid:durableId="341246889">
    <w:abstractNumId w:val="11"/>
  </w:num>
  <w:num w:numId="12" w16cid:durableId="323240239">
    <w:abstractNumId w:val="9"/>
    <w:lvlOverride w:ilvl="0">
      <w:startOverride w:val="1"/>
    </w:lvlOverride>
  </w:num>
  <w:num w:numId="13" w16cid:durableId="1869372625">
    <w:abstractNumId w:val="10"/>
  </w:num>
  <w:num w:numId="14" w16cid:durableId="14238372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0D"/>
    <w:rsid w:val="00052BB5"/>
    <w:rsid w:val="00062480"/>
    <w:rsid w:val="00086C05"/>
    <w:rsid w:val="00164A76"/>
    <w:rsid w:val="00211E3B"/>
    <w:rsid w:val="002202C1"/>
    <w:rsid w:val="00226AB4"/>
    <w:rsid w:val="00285E80"/>
    <w:rsid w:val="00291E2D"/>
    <w:rsid w:val="00382418"/>
    <w:rsid w:val="003D6140"/>
    <w:rsid w:val="003D710D"/>
    <w:rsid w:val="003D7C4B"/>
    <w:rsid w:val="00416DBF"/>
    <w:rsid w:val="004A007F"/>
    <w:rsid w:val="00531488"/>
    <w:rsid w:val="00567CB1"/>
    <w:rsid w:val="005B40D6"/>
    <w:rsid w:val="00711EC2"/>
    <w:rsid w:val="007517AF"/>
    <w:rsid w:val="007F4D04"/>
    <w:rsid w:val="00837FA2"/>
    <w:rsid w:val="008D31BE"/>
    <w:rsid w:val="00924E7E"/>
    <w:rsid w:val="00BC3347"/>
    <w:rsid w:val="00BF17DA"/>
    <w:rsid w:val="00C07668"/>
    <w:rsid w:val="00CB1DCE"/>
    <w:rsid w:val="00CD2885"/>
    <w:rsid w:val="00D272DF"/>
    <w:rsid w:val="00D470B7"/>
    <w:rsid w:val="00E00271"/>
    <w:rsid w:val="00E17AC6"/>
    <w:rsid w:val="00E342B9"/>
    <w:rsid w:val="00EC46F1"/>
    <w:rsid w:val="00F523A1"/>
    <w:rsid w:val="00FC7015"/>
    <w:rsid w:val="00FC79A2"/>
    <w:rsid w:val="08E9BD48"/>
    <w:rsid w:val="137931C7"/>
    <w:rsid w:val="1C0168D7"/>
    <w:rsid w:val="1EDC193D"/>
    <w:rsid w:val="21EEC9B9"/>
    <w:rsid w:val="2700B7C0"/>
    <w:rsid w:val="28F1E0DA"/>
    <w:rsid w:val="2E47C038"/>
    <w:rsid w:val="3E1F6E95"/>
    <w:rsid w:val="449515F4"/>
    <w:rsid w:val="5575CCB2"/>
    <w:rsid w:val="5B052A83"/>
    <w:rsid w:val="64E3E30E"/>
    <w:rsid w:val="69BD1178"/>
    <w:rsid w:val="6A5F2FC9"/>
    <w:rsid w:val="77F43459"/>
    <w:rsid w:val="7987C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C708F"/>
  <w15:chartTrackingRefBased/>
  <w15:docId w15:val="{C3265EBD-549C-6743-A7E6-5B0AC86C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hAnsiTheme="majorHAnsi" w:eastAsiaTheme="majorEastAsia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hAnsiTheme="majorHAnsi" w:eastAsiaTheme="majorEastAsia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hAnsiTheme="majorHAnsi"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hAnsiTheme="majorHAnsi" w:eastAsiaTheme="majorEastAsia" w:cstheme="majorBidi"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color w:val="266CBF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color w:val="266CBF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651d83b1d61471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0C824A3-3D08-D247-8C6C-76EE47A71CDF%7dtf50002046.dotx" TargetMode="External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b758a-8bfb-4128-91a5-60756354b6bc}"/>
      </w:docPartPr>
      <w:docPartBody>
        <w:p w14:paraId="5B052A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%7b20C824A3-3D08-D247-8C6C-76EE47A71CDF%7dtf50002046.dotx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Siang Terry Chang</dc:creator>
  <keywords/>
  <dc:description/>
  <lastModifiedBy>LOW ZHAN SHUO JOSHUA</lastModifiedBy>
  <revision>11</revision>
  <dcterms:created xsi:type="dcterms:W3CDTF">2023-07-10T02:10:00.0000000Z</dcterms:created>
  <dcterms:modified xsi:type="dcterms:W3CDTF">2023-07-12T06:23:40.9679027Z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2023-07-10T00:58:50Z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b8d9385c-4b56-4d05-97a1-b19fd76b9726</vt:lpwstr>
  </property>
  <property fmtid="{D5CDD505-2E9C-101B-9397-08002B2CF9AE}" pid="8" name="MSIP_Label_a043ec3a-92eb-434b-bfcd-dd5fcd578c71_ContentBits">
    <vt:lpwstr>0</vt:lpwstr>
  </property>
</Properties>
</file>